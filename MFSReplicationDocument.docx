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6713" w14:textId="77777777" w:rsidR="00A32B27" w:rsidRDefault="003016A6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B19EA8F" wp14:editId="6C4836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2638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D417B" w14:textId="77777777" w:rsidR="002E72FB" w:rsidRDefault="002E72FB" w:rsidP="002E72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9EA8F" id="Rectangle 48" o:spid="_x0000_s1026" style="position:absolute;margin-left:0;margin-top:0;width:612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" fillcolor="#263846" stroked="f">
                <v:textbox>
                  <w:txbxContent>
                    <w:p w14:paraId="1D6D417B" w14:textId="77777777" w:rsidR="002E72FB" w:rsidRDefault="002E72FB" w:rsidP="002E72FB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021095D" w14:textId="77777777" w:rsidR="00A32B27" w:rsidRDefault="00A32B27">
      <w:pPr>
        <w:pStyle w:val="BodyText"/>
      </w:pPr>
    </w:p>
    <w:p w14:paraId="7E70F6DE" w14:textId="77777777" w:rsidR="00A32B27" w:rsidRDefault="00A32B27">
      <w:pPr>
        <w:pStyle w:val="BodyText"/>
        <w:spacing w:before="8"/>
        <w:rPr>
          <w:sz w:val="28"/>
        </w:rPr>
      </w:pPr>
    </w:p>
    <w:p w14:paraId="4EBBAACB" w14:textId="77777777" w:rsidR="00A32B27" w:rsidRDefault="00743481">
      <w:pPr>
        <w:pStyle w:val="BodyText"/>
        <w:ind w:left="417"/>
      </w:pPr>
      <w:r>
        <w:rPr>
          <w:spacing w:val="20"/>
        </w:rPr>
        <w:t xml:space="preserve"> </w:t>
      </w:r>
      <w:r>
        <w:rPr>
          <w:spacing w:val="3"/>
        </w:rPr>
        <w:t xml:space="preserve"> </w:t>
      </w:r>
    </w:p>
    <w:p w14:paraId="1094093D" w14:textId="77777777" w:rsidR="00274C69" w:rsidRDefault="00274C69">
      <w:pPr>
        <w:pStyle w:val="BodyText"/>
        <w:ind w:left="417"/>
      </w:pPr>
      <w:r>
        <w:rPr>
          <w:noProof/>
          <w:spacing w:val="8"/>
          <w:lang w:bidi="ar-SA"/>
        </w:rPr>
        <w:drawing>
          <wp:anchor distT="0" distB="0" distL="114300" distR="114300" simplePos="0" relativeHeight="251658752" behindDoc="0" locked="1" layoutInCell="1" allowOverlap="1" wp14:anchorId="29583DAE" wp14:editId="3B971ADA">
            <wp:simplePos x="0" y="0"/>
            <wp:positionH relativeFrom="column">
              <wp:posOffset>0</wp:posOffset>
            </wp:positionH>
            <wp:positionV relativeFrom="page">
              <wp:posOffset>1637030</wp:posOffset>
            </wp:positionV>
            <wp:extent cx="1536192" cy="475488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essa_Teal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31452" w14:textId="77777777" w:rsidR="00274C69" w:rsidRDefault="00274C69">
      <w:pPr>
        <w:pStyle w:val="BodyText"/>
        <w:ind w:left="417"/>
      </w:pPr>
    </w:p>
    <w:p w14:paraId="349F593E" w14:textId="77777777" w:rsidR="00274C69" w:rsidRDefault="00274C69">
      <w:pPr>
        <w:pStyle w:val="BodyText"/>
        <w:ind w:left="417"/>
      </w:pPr>
    </w:p>
    <w:p w14:paraId="602F75FD" w14:textId="77777777" w:rsidR="00274C69" w:rsidRDefault="00274C69">
      <w:pPr>
        <w:pStyle w:val="BodyText"/>
        <w:ind w:left="417"/>
      </w:pPr>
    </w:p>
    <w:p w14:paraId="17CE5C48" w14:textId="77777777" w:rsidR="00274C69" w:rsidRDefault="00274C69">
      <w:pPr>
        <w:pStyle w:val="BodyText"/>
        <w:ind w:left="417"/>
      </w:pPr>
    </w:p>
    <w:p w14:paraId="62B6E2D0" w14:textId="77777777" w:rsidR="00274C69" w:rsidRDefault="00274C69">
      <w:pPr>
        <w:pStyle w:val="BodyText"/>
        <w:ind w:left="417"/>
      </w:pPr>
    </w:p>
    <w:p w14:paraId="1D28294B" w14:textId="77777777" w:rsidR="00274C69" w:rsidRDefault="00274C69">
      <w:pPr>
        <w:pStyle w:val="BodyText"/>
        <w:ind w:left="417"/>
      </w:pPr>
    </w:p>
    <w:p w14:paraId="28C4F305" w14:textId="77777777" w:rsidR="00274C69" w:rsidRDefault="00274C69">
      <w:pPr>
        <w:pStyle w:val="BodyText"/>
        <w:ind w:left="417"/>
      </w:pPr>
    </w:p>
    <w:p w14:paraId="26ABD950" w14:textId="77777777" w:rsidR="00274C69" w:rsidRDefault="00274C69">
      <w:pPr>
        <w:pStyle w:val="BodyText"/>
        <w:ind w:left="417"/>
      </w:pPr>
    </w:p>
    <w:p w14:paraId="46076F7F" w14:textId="0773DF49" w:rsidR="00274C69" w:rsidRDefault="00562085">
      <w:pPr>
        <w:pStyle w:val="BodyText"/>
        <w:ind w:left="41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5D3EC791" wp14:editId="4C7AEA74">
                <wp:simplePos x="0" y="0"/>
                <wp:positionH relativeFrom="page">
                  <wp:posOffset>725214</wp:posOffset>
                </wp:positionH>
                <wp:positionV relativeFrom="page">
                  <wp:posOffset>4114800</wp:posOffset>
                </wp:positionV>
                <wp:extent cx="960120" cy="0"/>
                <wp:effectExtent l="0" t="19050" r="49530" b="38100"/>
                <wp:wrapTopAndBottom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1029">
                          <a:solidFill>
                            <a:srgbClr val="00ABC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A0A08" id="Line 4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324pt" to="132.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" strokecolor="#00abc8" strokeweight="1.41747mm">
                <w10:wrap type="topAndBottom" anchorx="page" anchory="page"/>
                <w10:anchorlock/>
              </v:line>
            </w:pict>
          </mc:Fallback>
        </mc:AlternateContent>
      </w:r>
      <w:r w:rsidR="00676D61">
        <w:rPr>
          <w:rFonts w:ascii="Maison Neue Book" w:hAnsi="Maison Neue Book"/>
          <w:color w:val="FFFFFF" w:themeColor="background1"/>
          <w:sz w:val="76"/>
          <w:szCs w:val="76"/>
        </w:rPr>
        <w:t>MFS Replication</w:t>
      </w:r>
    </w:p>
    <w:p w14:paraId="264D2B03" w14:textId="77777777" w:rsidR="00274C69" w:rsidRDefault="00274C69">
      <w:pPr>
        <w:pStyle w:val="BodyText"/>
        <w:ind w:left="417"/>
      </w:pPr>
    </w:p>
    <w:p w14:paraId="7977DDB0" w14:textId="77777777" w:rsidR="00274C69" w:rsidRPr="00F355CE" w:rsidRDefault="00274C69" w:rsidP="007F003F">
      <w:pPr>
        <w:pStyle w:val="BodyText"/>
        <w:rPr>
          <w:rFonts w:ascii="Maison Neue Book" w:hAnsi="Maison Neue Book"/>
          <w:sz w:val="50"/>
          <w:szCs w:val="50"/>
        </w:rPr>
      </w:pPr>
    </w:p>
    <w:p w14:paraId="0680B3B5" w14:textId="7745F5FC" w:rsidR="000978F4" w:rsidRPr="000978F4" w:rsidRDefault="000978F4" w:rsidP="00763933">
      <w:pPr>
        <w:pStyle w:val="BodyText"/>
        <w:rPr>
          <w:rFonts w:ascii="Maison Neue Book" w:hAnsi="Maison Neue Book"/>
          <w:color w:val="FFFFFF" w:themeColor="background1"/>
          <w:sz w:val="18"/>
          <w:szCs w:val="18"/>
        </w:rPr>
      </w:pPr>
    </w:p>
    <w:p w14:paraId="127AE985" w14:textId="77777777" w:rsidR="002E7DE2" w:rsidRDefault="002E7DE2" w:rsidP="00763933">
      <w:pPr>
        <w:pStyle w:val="BodyText"/>
        <w:rPr>
          <w:rFonts w:ascii="Maison Neue Book" w:hAnsi="Maison Neue Book"/>
          <w:color w:val="FFFFFF" w:themeColor="background1"/>
          <w:sz w:val="24"/>
          <w:szCs w:val="24"/>
        </w:rPr>
      </w:pPr>
    </w:p>
    <w:p w14:paraId="105D40BA" w14:textId="4F1FDCB9" w:rsidR="00763933" w:rsidRPr="00763933" w:rsidRDefault="00763933" w:rsidP="00763933">
      <w:pPr>
        <w:pStyle w:val="BodyText"/>
        <w:rPr>
          <w:rFonts w:ascii="Maison Neue Book" w:hAnsi="Maison Neue Book"/>
          <w:sz w:val="24"/>
          <w:szCs w:val="24"/>
        </w:rPr>
      </w:pP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begin"/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instrText xml:space="preserve"> DATE  \@ "MMMM d, yyyy"  \* MERGEFORMAT </w:instrText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separate"/>
      </w:r>
      <w:r w:rsidR="00676D61">
        <w:rPr>
          <w:rFonts w:ascii="Maison Neue Book" w:hAnsi="Maison Neue Book"/>
          <w:noProof/>
          <w:color w:val="FFFFFF" w:themeColor="background1"/>
          <w:sz w:val="24"/>
          <w:szCs w:val="24"/>
        </w:rPr>
        <w:t>March 26, 2024</w:t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end"/>
      </w:r>
    </w:p>
    <w:p w14:paraId="6488D5E4" w14:textId="77777777" w:rsidR="00274C69" w:rsidRDefault="00274C69">
      <w:pPr>
        <w:pStyle w:val="BodyText"/>
        <w:ind w:left="417"/>
      </w:pPr>
    </w:p>
    <w:p w14:paraId="7082801D" w14:textId="77777777" w:rsidR="00274C69" w:rsidRDefault="00274C69">
      <w:pPr>
        <w:pStyle w:val="BodyText"/>
        <w:ind w:left="417"/>
      </w:pPr>
    </w:p>
    <w:p w14:paraId="5979D524" w14:textId="77777777" w:rsidR="00274C69" w:rsidRDefault="00274C69" w:rsidP="00F355CE">
      <w:pPr>
        <w:pStyle w:val="BodyText"/>
      </w:pPr>
    </w:p>
    <w:p w14:paraId="31F2A29E" w14:textId="77777777" w:rsidR="00274C69" w:rsidRDefault="00274C69">
      <w:pPr>
        <w:pStyle w:val="BodyText"/>
        <w:ind w:left="417"/>
      </w:pPr>
    </w:p>
    <w:p w14:paraId="44554763" w14:textId="77777777" w:rsidR="00274C69" w:rsidRDefault="00274C69">
      <w:pPr>
        <w:pStyle w:val="BodyText"/>
        <w:ind w:left="417"/>
      </w:pPr>
    </w:p>
    <w:p w14:paraId="16A07F74" w14:textId="77777777" w:rsidR="00274C69" w:rsidRDefault="0016122F">
      <w:pPr>
        <w:pStyle w:val="BodyText"/>
        <w:ind w:left="417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1824" behindDoc="0" locked="1" layoutInCell="1" allowOverlap="1" wp14:anchorId="228149BF" wp14:editId="54F6E38D">
                <wp:simplePos x="0" y="0"/>
                <wp:positionH relativeFrom="page">
                  <wp:posOffset>758825</wp:posOffset>
                </wp:positionH>
                <wp:positionV relativeFrom="page">
                  <wp:posOffset>9504045</wp:posOffset>
                </wp:positionV>
                <wp:extent cx="64465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8B1BC" w14:textId="77777777" w:rsidR="0016122F" w:rsidRPr="00605AD3" w:rsidRDefault="0016122F" w:rsidP="00856B6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040"/>
                                <w:tab w:val="right" w:pos="9900"/>
                              </w:tabs>
                              <w:jc w:val="both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This document contains unpublished confidential and proprietary information of Odessa Technologies, Inc. No disclosure or use of any of these materials </w:t>
                            </w:r>
                            <w:r w:rsidR="008B775F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may be made without the express</w:t>
                            </w: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writt</w:t>
                            </w:r>
                            <w:r w:rsidR="008B775F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en consent of Odessa. ©1998-20</w:t>
                            </w:r>
                            <w:r w:rsidR="0032109C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20</w:t>
                            </w: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Odessa Technologies, Inc.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8149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9.75pt;margin-top:748.35pt;width:507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" filled="f" stroked="f">
                <v:textbox style="mso-fit-shape-to-text:t">
                  <w:txbxContent>
                    <w:p w14:paraId="5AA8B1BC" w14:textId="77777777" w:rsidR="0016122F" w:rsidRPr="00605AD3" w:rsidRDefault="0016122F" w:rsidP="00856B64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040"/>
                          <w:tab w:val="right" w:pos="9900"/>
                        </w:tabs>
                        <w:jc w:val="both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This document contains unpublished confidential and proprietary information of Odessa Technologies, Inc. No disclosure or use of any of these materials </w:t>
                      </w:r>
                      <w:r w:rsidR="008B775F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may be made without the express</w:t>
                      </w: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 writt</w:t>
                      </w:r>
                      <w:r w:rsidR="008B775F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en consent of Odessa. ©1998-20</w:t>
                      </w:r>
                      <w:r w:rsidR="0032109C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20</w:t>
                      </w: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 Odessa Technologies, Inc. All Rights Reserved.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63A7E" w14:textId="77777777" w:rsidR="00274C69" w:rsidRDefault="00274C69">
      <w:pPr>
        <w:pStyle w:val="BodyText"/>
        <w:ind w:left="417"/>
      </w:pPr>
    </w:p>
    <w:p w14:paraId="6F3EB3D6" w14:textId="77777777" w:rsidR="00274C69" w:rsidRDefault="00274C69">
      <w:pPr>
        <w:pStyle w:val="BodyText"/>
        <w:ind w:left="417"/>
      </w:pPr>
    </w:p>
    <w:p w14:paraId="5385FE32" w14:textId="77777777" w:rsidR="00274C69" w:rsidRDefault="00274C69">
      <w:pPr>
        <w:pStyle w:val="BodyText"/>
        <w:ind w:left="417"/>
      </w:pPr>
    </w:p>
    <w:p w14:paraId="56759BE7" w14:textId="77777777" w:rsidR="00274C69" w:rsidRDefault="00274C69">
      <w:pPr>
        <w:pStyle w:val="BodyText"/>
        <w:ind w:left="417"/>
      </w:pPr>
    </w:p>
    <w:p w14:paraId="78EAE1A7" w14:textId="77777777" w:rsidR="00274C69" w:rsidRDefault="000978F4">
      <w:pPr>
        <w:pStyle w:val="BodyText"/>
        <w:ind w:left="417"/>
      </w:pPr>
      <w:r>
        <w:rPr>
          <w:noProof/>
          <w:lang w:bidi="ar-SA"/>
        </w:rPr>
        <w:drawing>
          <wp:anchor distT="0" distB="0" distL="114300" distR="114300" simplePos="0" relativeHeight="251659776" behindDoc="0" locked="1" layoutInCell="1" allowOverlap="1" wp14:anchorId="1E8476C9" wp14:editId="5ACDB956">
            <wp:simplePos x="0" y="0"/>
            <wp:positionH relativeFrom="page">
              <wp:posOffset>-54610</wp:posOffset>
            </wp:positionH>
            <wp:positionV relativeFrom="page">
              <wp:posOffset>6602095</wp:posOffset>
            </wp:positionV>
            <wp:extent cx="7955280" cy="3465576"/>
            <wp:effectExtent l="0" t="0" r="7620" b="190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46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FC3B8" w14:textId="77777777" w:rsidR="00274C69" w:rsidRDefault="00274C69">
      <w:pPr>
        <w:pStyle w:val="BodyText"/>
        <w:ind w:left="417"/>
      </w:pPr>
    </w:p>
    <w:p w14:paraId="54645404" w14:textId="77777777" w:rsidR="00274C69" w:rsidRDefault="00274C69">
      <w:pPr>
        <w:pStyle w:val="BodyText"/>
        <w:ind w:left="417"/>
      </w:pPr>
    </w:p>
    <w:p w14:paraId="27F8060E" w14:textId="77777777" w:rsidR="00274C69" w:rsidRDefault="00274C69">
      <w:pPr>
        <w:pStyle w:val="BodyText"/>
        <w:ind w:left="417"/>
      </w:pPr>
    </w:p>
    <w:p w14:paraId="710D1070" w14:textId="77777777" w:rsidR="00274C69" w:rsidRDefault="00274C69">
      <w:pPr>
        <w:pStyle w:val="BodyText"/>
        <w:ind w:left="417"/>
      </w:pPr>
    </w:p>
    <w:p w14:paraId="1D3C9239" w14:textId="77777777" w:rsidR="00274C69" w:rsidRDefault="00274C69">
      <w:pPr>
        <w:pStyle w:val="BodyText"/>
        <w:ind w:left="417"/>
      </w:pPr>
    </w:p>
    <w:p w14:paraId="37C26029" w14:textId="77777777" w:rsidR="00274C69" w:rsidRDefault="00274C69">
      <w:pPr>
        <w:pStyle w:val="BodyText"/>
        <w:ind w:left="417"/>
      </w:pPr>
    </w:p>
    <w:p w14:paraId="36EFDB5D" w14:textId="77777777" w:rsidR="00274C69" w:rsidRDefault="00274C69">
      <w:pPr>
        <w:pStyle w:val="BodyText"/>
        <w:ind w:left="417"/>
      </w:pPr>
    </w:p>
    <w:p w14:paraId="2ABF49CA" w14:textId="77777777" w:rsidR="00274C69" w:rsidRDefault="00274C69">
      <w:pPr>
        <w:pStyle w:val="BodyText"/>
        <w:ind w:left="417"/>
      </w:pPr>
    </w:p>
    <w:p w14:paraId="077E9D68" w14:textId="77777777" w:rsidR="00274C69" w:rsidRDefault="00274C69">
      <w:pPr>
        <w:pStyle w:val="BodyText"/>
        <w:ind w:left="417"/>
      </w:pPr>
    </w:p>
    <w:p w14:paraId="1F695C26" w14:textId="77777777" w:rsidR="00274C69" w:rsidRDefault="00274C69">
      <w:pPr>
        <w:pStyle w:val="BodyText"/>
        <w:ind w:left="417"/>
      </w:pPr>
    </w:p>
    <w:p w14:paraId="2800EE94" w14:textId="77777777" w:rsidR="00274C69" w:rsidRDefault="00274C69">
      <w:pPr>
        <w:pStyle w:val="BodyText"/>
        <w:ind w:left="417"/>
      </w:pPr>
    </w:p>
    <w:p w14:paraId="46CD7643" w14:textId="77777777" w:rsidR="00274C69" w:rsidRDefault="00274C69">
      <w:pPr>
        <w:pStyle w:val="BodyText"/>
        <w:ind w:left="417"/>
      </w:pPr>
    </w:p>
    <w:p w14:paraId="533EC1A7" w14:textId="77777777" w:rsidR="004456C6" w:rsidRDefault="004456C6">
      <w:pPr>
        <w:rPr>
          <w:rFonts w:asciiTheme="minorHAnsi" w:hAnsiTheme="minorHAnsi"/>
          <w:szCs w:val="20"/>
        </w:rPr>
      </w:pPr>
      <w:r>
        <w:br w:type="page"/>
      </w:r>
    </w:p>
    <w:p w14:paraId="2998114A" w14:textId="77777777" w:rsidR="00274C69" w:rsidRDefault="00274C69" w:rsidP="00EB2435">
      <w:pPr>
        <w:pStyle w:val="BodyText"/>
      </w:pPr>
    </w:p>
    <w:p w14:paraId="49DC13C2" w14:textId="77777777" w:rsidR="00EE4A78" w:rsidRDefault="00EE4A78" w:rsidP="00EB2435">
      <w:pPr>
        <w:pStyle w:val="BodyText"/>
      </w:pPr>
    </w:p>
    <w:p w14:paraId="1AEEC515" w14:textId="77777777" w:rsidR="00FA2815" w:rsidRDefault="00FA2815" w:rsidP="00EB2435">
      <w:pPr>
        <w:pStyle w:val="BodyText"/>
      </w:pPr>
    </w:p>
    <w:p w14:paraId="550B74AB" w14:textId="77777777" w:rsidR="00EB2435" w:rsidRDefault="004914EE" w:rsidP="004914EE">
      <w:pPr>
        <w:pStyle w:val="Heading2"/>
      </w:pPr>
      <w:bookmarkStart w:id="0" w:name="_Toc500150437"/>
      <w:r>
        <w:t>Document revision history.</w:t>
      </w:r>
      <w:bookmarkEnd w:id="0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985"/>
        <w:gridCol w:w="3970"/>
        <w:gridCol w:w="1150"/>
        <w:gridCol w:w="2821"/>
      </w:tblGrid>
      <w:tr w:rsidR="00715ED4" w14:paraId="5488BDC1" w14:textId="77777777" w:rsidTr="00BB0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il"/>
            </w:tcBorders>
            <w:shd w:val="clear" w:color="auto" w:fill="263746" w:themeFill="text2"/>
          </w:tcPr>
          <w:p w14:paraId="3387AD3F" w14:textId="77777777" w:rsidR="00715ED4" w:rsidRPr="004914EE" w:rsidRDefault="00715ED4" w:rsidP="00EB2435">
            <w:pPr>
              <w:pStyle w:val="BodyText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Date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263746" w:themeFill="text2"/>
          </w:tcPr>
          <w:p w14:paraId="770E1DA7" w14:textId="77777777" w:rsidR="00715ED4" w:rsidRPr="004914EE" w:rsidRDefault="00715ED4" w:rsidP="00EB243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Description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263746" w:themeFill="text2"/>
          </w:tcPr>
          <w:p w14:paraId="739492B7" w14:textId="77777777" w:rsidR="00715ED4" w:rsidRPr="004914EE" w:rsidRDefault="00715ED4" w:rsidP="00EB243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Version</w:t>
            </w:r>
          </w:p>
        </w:tc>
        <w:tc>
          <w:tcPr>
            <w:tcW w:w="2821" w:type="dxa"/>
            <w:tcBorders>
              <w:bottom w:val="nil"/>
            </w:tcBorders>
            <w:shd w:val="clear" w:color="auto" w:fill="263746" w:themeFill="text2"/>
          </w:tcPr>
          <w:p w14:paraId="25CD6AD9" w14:textId="77777777" w:rsidR="00715ED4" w:rsidRPr="004914EE" w:rsidRDefault="00715ED4" w:rsidP="00EB243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Author</w:t>
            </w:r>
          </w:p>
        </w:tc>
      </w:tr>
      <w:tr w:rsidR="00715ED4" w14:paraId="3BD490D7" w14:textId="77777777" w:rsidTr="009A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1CE4746D" w14:textId="2B20A33C" w:rsidR="00715ED4" w:rsidRPr="004914EE" w:rsidRDefault="00676D61" w:rsidP="00EB243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26 March 2024</w:t>
            </w: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03532EE0" w14:textId="2F71B1BF" w:rsidR="00715ED4" w:rsidRPr="004914EE" w:rsidRDefault="00676D61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Document Created</w:t>
            </w: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293A0079" w14:textId="77777777" w:rsidR="00715ED4" w:rsidRPr="004914EE" w:rsidRDefault="009A3610" w:rsidP="008E693A">
            <w:pPr>
              <w:pStyle w:val="BodyText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3130E52C" w14:textId="16F54AFA" w:rsidR="00715ED4" w:rsidRPr="004914EE" w:rsidRDefault="00676D61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76D61">
              <w:rPr>
                <w:sz w:val="20"/>
              </w:rPr>
              <w:t>Naga Katrapati</w:t>
            </w:r>
          </w:p>
        </w:tc>
      </w:tr>
      <w:tr w:rsidR="00715ED4" w14:paraId="4754ECCC" w14:textId="77777777" w:rsidTr="009A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64C5695C" w14:textId="77777777" w:rsidR="00715ED4" w:rsidRPr="004914EE" w:rsidRDefault="00715ED4" w:rsidP="00EB2435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0467E5C9" w14:textId="77777777" w:rsidR="00715ED4" w:rsidRPr="004914EE" w:rsidRDefault="00715ED4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20E7110F" w14:textId="77777777" w:rsidR="00715ED4" w:rsidRPr="004914EE" w:rsidRDefault="00715ED4" w:rsidP="008E693A">
            <w:pPr>
              <w:pStyle w:val="BodyText"/>
              <w:ind w:firstLine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5B863966" w14:textId="77777777" w:rsidR="00715ED4" w:rsidRPr="004914EE" w:rsidRDefault="00715ED4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15ED4" w14:paraId="7F8CEAE7" w14:textId="77777777" w:rsidTr="009A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200D39C9" w14:textId="77777777" w:rsidR="00715ED4" w:rsidRPr="004914EE" w:rsidRDefault="00715ED4" w:rsidP="00EB2435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366E882C" w14:textId="77777777" w:rsidR="00715ED4" w:rsidRPr="004914EE" w:rsidRDefault="00715ED4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496AC3A5" w14:textId="77777777" w:rsidR="00715ED4" w:rsidRPr="004914EE" w:rsidRDefault="00715ED4" w:rsidP="008E693A">
            <w:pPr>
              <w:pStyle w:val="BodyText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1FE06B9B" w14:textId="77777777" w:rsidR="00715ED4" w:rsidRPr="004914EE" w:rsidRDefault="00715ED4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80A31" w14:paraId="434C377A" w14:textId="77777777" w:rsidTr="009A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5C1C98B3" w14:textId="77777777" w:rsidR="00680A31" w:rsidRPr="004914EE" w:rsidRDefault="00680A31" w:rsidP="00EB2435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501B03BC" w14:textId="77777777" w:rsidR="00680A31" w:rsidRPr="004914EE" w:rsidRDefault="00680A31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376B350A" w14:textId="77777777" w:rsidR="00680A31" w:rsidRPr="004914EE" w:rsidRDefault="00680A31" w:rsidP="008E693A">
            <w:pPr>
              <w:pStyle w:val="BodyText"/>
              <w:ind w:firstLine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26DE9022" w14:textId="77777777" w:rsidR="00680A31" w:rsidRPr="004914EE" w:rsidRDefault="00680A31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DF915F7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7CC8BFC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D23019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2FFC1F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8BFD8C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2EAF8F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B5D396C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270D87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E2C832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CAF4A4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BC05B2F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D76DD1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40B712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5FFA8F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C01415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733FF31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0D1E62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F780B1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B4D3FE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D9A3C2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1021123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758404F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FA7F34F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92E0B0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669992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C2655F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5BC15D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B9E5BF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53A75E3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EC93B8F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8FEE2B3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54BA958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2AC7747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D689E4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18C1E0C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769848F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60F1F63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D34171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265DBFE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8B55991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039F5A8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A91E9A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ABE5BC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3D4AC07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0D8593E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6E46B0C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3EBAF29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3AB7ED9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52E4B9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C15893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13CC0EA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2C1BFFB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DEEB408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97D8B6B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05A7317" w14:textId="77777777" w:rsidR="00EE4A78" w:rsidRDefault="00EE4A78" w:rsidP="00D62185">
      <w:pPr>
        <w:pStyle w:val="BodyText"/>
      </w:pPr>
    </w:p>
    <w:p w14:paraId="58FE36C9" w14:textId="77777777" w:rsidR="0016122F" w:rsidRDefault="0016122F" w:rsidP="00D62185">
      <w:pPr>
        <w:pStyle w:val="BodyText"/>
      </w:pPr>
    </w:p>
    <w:bookmarkStart w:id="1" w:name="_Toc500105535" w:displacedByCustomXml="next"/>
    <w:bookmarkStart w:id="2" w:name="_Toc500105641" w:displacedByCustomXml="next"/>
    <w:bookmarkStart w:id="3" w:name="_Toc500106019" w:displacedByCustomXml="next"/>
    <w:sdt>
      <w:sdtPr>
        <w:rPr>
          <w:rFonts w:ascii="Calibri" w:eastAsia="Times New Roman" w:hAnsi="Calibri" w:cs="Times New Roman"/>
          <w:color w:val="534F4B" w:themeColor="accent6" w:themeShade="80"/>
          <w:sz w:val="21"/>
          <w:szCs w:val="22"/>
          <w:lang w:bidi="en-US"/>
        </w:rPr>
        <w:id w:val="1382446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88998F" w14:textId="1095C606" w:rsidR="00676D61" w:rsidRDefault="00676D61" w:rsidP="00676D61">
          <w:pPr>
            <w:pStyle w:val="TOCHeading"/>
            <w:rPr>
              <w:rFonts w:ascii="Calibri" w:eastAsia="Times New Roman" w:hAnsi="Calibri" w:cs="Times New Roman"/>
              <w:color w:val="534F4B" w:themeColor="accent6" w:themeShade="80"/>
              <w:sz w:val="20"/>
              <w:szCs w:val="22"/>
              <w:lang w:bidi="en-US"/>
            </w:rPr>
          </w:pPr>
          <w:r>
            <w:t>Introduction</w:t>
          </w:r>
        </w:p>
        <w:p w14:paraId="492B0BD4" w14:textId="31C60F0D" w:rsidR="00676D61" w:rsidRPr="00676D61" w:rsidRDefault="00676D61" w:rsidP="00676D61">
          <w:r>
            <w:t xml:space="preserve">The document has details about MFS Replication from Odessa Cloud to MFS </w:t>
          </w:r>
          <w:proofErr w:type="spellStart"/>
          <w:r>
            <w:t>Onpremise</w:t>
          </w:r>
          <w:proofErr w:type="spellEnd"/>
          <w:r>
            <w:t xml:space="preserve"> servers. MFS Production environment is in SQL Managed Instance managed by Odessa and the target database in MFS network, which will be used for reporting by MFS.</w:t>
          </w:r>
        </w:p>
        <w:p w14:paraId="0D829750" w14:textId="768B88E5" w:rsidR="00C12EF9" w:rsidRDefault="00AD5DBF"/>
      </w:sdtContent>
    </w:sdt>
    <w:p w14:paraId="65F38970" w14:textId="77777777" w:rsidR="00C12EF9" w:rsidRDefault="00C12EF9" w:rsidP="00C12EF9"/>
    <w:p w14:paraId="4AEC826D" w14:textId="77777777" w:rsidR="00EE4A78" w:rsidRDefault="00EE4A78" w:rsidP="00C12EF9"/>
    <w:p w14:paraId="6E546949" w14:textId="77777777" w:rsidR="00EE4A78" w:rsidRDefault="00EE4A78" w:rsidP="00C12EF9"/>
    <w:p w14:paraId="3757FF9E" w14:textId="77777777" w:rsidR="00EE4A78" w:rsidRDefault="00EE4A78" w:rsidP="00C12EF9"/>
    <w:p w14:paraId="45F63208" w14:textId="77777777" w:rsidR="00EE4A78" w:rsidRDefault="00EE4A78" w:rsidP="00C12EF9"/>
    <w:p w14:paraId="10EA2A63" w14:textId="77777777" w:rsidR="00EE4A78" w:rsidRDefault="00EE4A78" w:rsidP="00C12EF9"/>
    <w:p w14:paraId="0268C467" w14:textId="77777777" w:rsidR="00EE4A78" w:rsidRDefault="00EE4A78" w:rsidP="00C12EF9"/>
    <w:p w14:paraId="08434BE2" w14:textId="77777777" w:rsidR="00EE4A78" w:rsidRDefault="00EE4A78" w:rsidP="00C12EF9"/>
    <w:p w14:paraId="18C2D3E1" w14:textId="77777777" w:rsidR="00EE4A78" w:rsidRDefault="00EE4A78" w:rsidP="00C12EF9"/>
    <w:p w14:paraId="054720BF" w14:textId="77777777" w:rsidR="00EE4A78" w:rsidRDefault="00EE4A78" w:rsidP="00C12EF9"/>
    <w:p w14:paraId="14BFE497" w14:textId="77777777" w:rsidR="00EE4A78" w:rsidRDefault="00EE4A78" w:rsidP="00C12EF9"/>
    <w:p w14:paraId="20B14299" w14:textId="77777777" w:rsidR="00EE4A78" w:rsidRDefault="00EE4A78" w:rsidP="00C12EF9"/>
    <w:p w14:paraId="4B549939" w14:textId="77777777" w:rsidR="004508AD" w:rsidRDefault="004508AD" w:rsidP="00C12EF9"/>
    <w:p w14:paraId="0786F34B" w14:textId="77777777" w:rsidR="00EE4A78" w:rsidRDefault="00EE4A78" w:rsidP="00C12EF9"/>
    <w:p w14:paraId="5F303C4A" w14:textId="77777777" w:rsidR="00EE4A78" w:rsidRDefault="00EE4A78" w:rsidP="00C12EF9"/>
    <w:p w14:paraId="5885DDFD" w14:textId="77777777" w:rsidR="00EE4A78" w:rsidRDefault="00EE4A78" w:rsidP="00C12EF9"/>
    <w:p w14:paraId="22A21D76" w14:textId="77777777" w:rsidR="00EE4A78" w:rsidRDefault="00EE4A78" w:rsidP="00C12EF9"/>
    <w:p w14:paraId="4050F695" w14:textId="77777777" w:rsidR="00EE4A78" w:rsidRDefault="00EE4A78" w:rsidP="00C12EF9"/>
    <w:p w14:paraId="7D108D3D" w14:textId="77777777" w:rsidR="00EE4A78" w:rsidRDefault="00EE4A78" w:rsidP="00C12EF9"/>
    <w:p w14:paraId="7F075890" w14:textId="77777777" w:rsidR="00EE4A78" w:rsidRDefault="00EE4A78" w:rsidP="00C12EF9"/>
    <w:p w14:paraId="57DD92CF" w14:textId="77777777" w:rsidR="00EE4A78" w:rsidRDefault="00EE4A78" w:rsidP="00C12EF9"/>
    <w:p w14:paraId="6A55EAD6" w14:textId="77777777" w:rsidR="00EE4A78" w:rsidRDefault="00EE4A78" w:rsidP="00C12EF9"/>
    <w:p w14:paraId="7D1EF333" w14:textId="77777777" w:rsidR="00EE4A78" w:rsidRDefault="00EE4A78" w:rsidP="00C12EF9"/>
    <w:p w14:paraId="2764D51A" w14:textId="77777777" w:rsidR="00EE4A78" w:rsidRDefault="00EE4A78" w:rsidP="00C12EF9"/>
    <w:p w14:paraId="62501DBC" w14:textId="77777777" w:rsidR="00EE4A78" w:rsidRDefault="00EE4A78" w:rsidP="00C12EF9"/>
    <w:p w14:paraId="3691A697" w14:textId="77777777" w:rsidR="00EE4A78" w:rsidRDefault="00EE4A78" w:rsidP="00C12EF9"/>
    <w:p w14:paraId="0CB0BAE9" w14:textId="77777777" w:rsidR="00EE4A78" w:rsidRDefault="00EE4A78" w:rsidP="00C12EF9"/>
    <w:p w14:paraId="72FF3E21" w14:textId="77777777" w:rsidR="00EE4A78" w:rsidRDefault="00EE4A78" w:rsidP="00C12EF9"/>
    <w:p w14:paraId="44FF6EC0" w14:textId="77777777" w:rsidR="00EE4A78" w:rsidRDefault="00EE4A78" w:rsidP="00C12EF9"/>
    <w:p w14:paraId="164891D8" w14:textId="77777777" w:rsidR="00EE4A78" w:rsidRDefault="00EE4A78" w:rsidP="00C12EF9"/>
    <w:p w14:paraId="790FD9FE" w14:textId="77777777" w:rsidR="00EE4A78" w:rsidRDefault="00EE4A78" w:rsidP="00C12EF9"/>
    <w:p w14:paraId="702ACCE6" w14:textId="77777777" w:rsidR="00EE4A78" w:rsidRDefault="00EE4A78" w:rsidP="00C12EF9"/>
    <w:p w14:paraId="3503757D" w14:textId="77777777" w:rsidR="00EE4A78" w:rsidRDefault="00EE4A78" w:rsidP="00C12EF9"/>
    <w:p w14:paraId="60BEFF78" w14:textId="77777777" w:rsidR="00EE4A78" w:rsidRDefault="00EE4A78" w:rsidP="00C12EF9"/>
    <w:p w14:paraId="1A5B8E3D" w14:textId="77777777" w:rsidR="00EE4A78" w:rsidRDefault="00EE4A78" w:rsidP="00C12EF9"/>
    <w:p w14:paraId="456C865D" w14:textId="77777777" w:rsidR="00EE4A78" w:rsidRDefault="00EE4A78" w:rsidP="00C12EF9"/>
    <w:p w14:paraId="6F6B6D35" w14:textId="77777777" w:rsidR="00EE4A78" w:rsidRDefault="00EE4A78" w:rsidP="00C12EF9"/>
    <w:p w14:paraId="074978C7" w14:textId="77777777" w:rsidR="00EE4A78" w:rsidRDefault="00EE4A78" w:rsidP="00C12EF9"/>
    <w:p w14:paraId="28AB1AC6" w14:textId="77777777" w:rsidR="00EE4A78" w:rsidRDefault="00EE4A78" w:rsidP="00C12EF9"/>
    <w:p w14:paraId="472EE569" w14:textId="77777777" w:rsidR="00EE4A78" w:rsidRDefault="00EE4A78" w:rsidP="00C12EF9"/>
    <w:bookmarkEnd w:id="3"/>
    <w:bookmarkEnd w:id="2"/>
    <w:bookmarkEnd w:id="1"/>
    <w:p w14:paraId="0FEABB23" w14:textId="77777777" w:rsidR="00905DD3" w:rsidRDefault="00905DD3" w:rsidP="00905DD3">
      <w:pPr>
        <w:pStyle w:val="BodyText"/>
      </w:pPr>
    </w:p>
    <w:p w14:paraId="0DC08102" w14:textId="77777777" w:rsidR="00676D61" w:rsidRPr="00350112" w:rsidRDefault="00676D61" w:rsidP="00676D61">
      <w:pPr>
        <w:jc w:val="center"/>
        <w:rPr>
          <w:b/>
          <w:bCs/>
          <w:noProof/>
          <w:sz w:val="28"/>
          <w:szCs w:val="28"/>
        </w:rPr>
      </w:pPr>
      <w:r w:rsidRPr="00350112">
        <w:rPr>
          <w:b/>
          <w:bCs/>
          <w:noProof/>
          <w:sz w:val="28"/>
          <w:szCs w:val="28"/>
        </w:rPr>
        <w:lastRenderedPageBreak/>
        <w:t>Transaction Replication in MFS</w:t>
      </w:r>
    </w:p>
    <w:p w14:paraId="2D21E466" w14:textId="77777777" w:rsidR="00676D61" w:rsidRDefault="00676D61" w:rsidP="00676D61">
      <w:pPr>
        <w:jc w:val="center"/>
        <w:rPr>
          <w:b/>
          <w:bCs/>
          <w:noProof/>
          <w:sz w:val="24"/>
          <w:szCs w:val="24"/>
        </w:rPr>
      </w:pPr>
    </w:p>
    <w:p w14:paraId="0843D927" w14:textId="77777777" w:rsidR="00676D61" w:rsidRDefault="00676D61" w:rsidP="00676D6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267CF6" wp14:editId="0694C4C9">
            <wp:extent cx="5943600" cy="5511800"/>
            <wp:effectExtent l="0" t="0" r="0" b="0"/>
            <wp:docPr id="931172114" name="Picture 2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72114" name="Picture 2" descr="A diagram of a datab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5435" w14:textId="77777777" w:rsidR="00676D61" w:rsidRDefault="00676D61" w:rsidP="00676D61">
      <w:pPr>
        <w:rPr>
          <w:sz w:val="24"/>
          <w:szCs w:val="24"/>
        </w:rPr>
      </w:pPr>
      <w:r>
        <w:rPr>
          <w:sz w:val="24"/>
          <w:szCs w:val="24"/>
        </w:rPr>
        <w:t>Scripts Used for Setup:</w:t>
      </w:r>
    </w:p>
    <w:p w14:paraId="2B214115" w14:textId="77777777" w:rsidR="00676D61" w:rsidRDefault="00676D61" w:rsidP="00676D61">
      <w:pPr>
        <w:rPr>
          <w:sz w:val="20"/>
          <w:szCs w:val="20"/>
        </w:rPr>
      </w:pPr>
      <w:r>
        <w:rPr>
          <w:sz w:val="20"/>
          <w:szCs w:val="20"/>
        </w:rPr>
        <w:t xml:space="preserve">Below scripts have been used for </w:t>
      </w:r>
      <w:proofErr w:type="spellStart"/>
      <w:r>
        <w:rPr>
          <w:sz w:val="20"/>
          <w:szCs w:val="20"/>
        </w:rPr>
        <w:t>settingup</w:t>
      </w:r>
      <w:proofErr w:type="spellEnd"/>
      <w:r>
        <w:rPr>
          <w:sz w:val="20"/>
          <w:szCs w:val="20"/>
        </w:rPr>
        <w:t xml:space="preserve"> Replication, few additional changes have been </w:t>
      </w:r>
      <w:proofErr w:type="gramStart"/>
      <w:r>
        <w:rPr>
          <w:sz w:val="20"/>
          <w:szCs w:val="20"/>
        </w:rPr>
        <w:t>done</w:t>
      </w:r>
      <w:proofErr w:type="gramEnd"/>
      <w:r>
        <w:rPr>
          <w:sz w:val="20"/>
          <w:szCs w:val="20"/>
        </w:rPr>
        <w:t xml:space="preserve"> post setup that are not part of the script. Please review the script, logins credentials are to be reviewed and make changes as needed.</w:t>
      </w:r>
    </w:p>
    <w:p w14:paraId="35CA9593" w14:textId="77777777" w:rsidR="00676D61" w:rsidRDefault="00676D61" w:rsidP="00676D61">
      <w:pPr>
        <w:rPr>
          <w:sz w:val="20"/>
          <w:szCs w:val="20"/>
        </w:rPr>
      </w:pPr>
      <w:r>
        <w:rPr>
          <w:sz w:val="20"/>
          <w:szCs w:val="20"/>
        </w:rPr>
        <w:object w:dxaOrig="1960" w:dyaOrig="831" w14:anchorId="5E7B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41.5pt" o:ole="">
            <v:imagedata r:id="rId14" o:title=""/>
          </v:shape>
          <o:OLEObject Type="Embed" ProgID="Package" ShapeID="_x0000_i1025" DrawAspect="Content" ObjectID="_1772952838" r:id="rId15"/>
        </w:object>
      </w:r>
      <w:r>
        <w:rPr>
          <w:sz w:val="20"/>
          <w:szCs w:val="20"/>
        </w:rPr>
        <w:object w:dxaOrig="2031" w:dyaOrig="831" w14:anchorId="3F181F55">
          <v:shape id="_x0000_i1026" type="#_x0000_t75" style="width:101.55pt;height:41.5pt" o:ole="">
            <v:imagedata r:id="rId16" o:title=""/>
          </v:shape>
          <o:OLEObject Type="Embed" ProgID="Package" ShapeID="_x0000_i1026" DrawAspect="Content" ObjectID="_1772952839" r:id="rId17"/>
        </w:object>
      </w:r>
      <w:r>
        <w:rPr>
          <w:sz w:val="20"/>
          <w:szCs w:val="20"/>
        </w:rPr>
        <w:object w:dxaOrig="2060" w:dyaOrig="831" w14:anchorId="1B76C9C3">
          <v:shape id="_x0000_i1027" type="#_x0000_t75" style="width:103pt;height:41.5pt" o:ole="">
            <v:imagedata r:id="rId18" o:title=""/>
          </v:shape>
          <o:OLEObject Type="Embed" ProgID="Package" ShapeID="_x0000_i1027" DrawAspect="Content" ObjectID="_1772952840" r:id="rId19"/>
        </w:object>
      </w:r>
      <w:r>
        <w:rPr>
          <w:sz w:val="20"/>
          <w:szCs w:val="20"/>
        </w:rPr>
        <w:object w:dxaOrig="2211" w:dyaOrig="831" w14:anchorId="3726F510">
          <v:shape id="_x0000_i1028" type="#_x0000_t75" style="width:110.55pt;height:41.5pt" o:ole="">
            <v:imagedata r:id="rId20" o:title=""/>
          </v:shape>
          <o:OLEObject Type="Embed" ProgID="Package" ShapeID="_x0000_i1028" DrawAspect="Content" ObjectID="_1772952841" r:id="rId21"/>
        </w:object>
      </w:r>
    </w:p>
    <w:p w14:paraId="37D9052A" w14:textId="77777777" w:rsidR="00676D61" w:rsidRDefault="00676D61" w:rsidP="00676D61">
      <w:pPr>
        <w:rPr>
          <w:sz w:val="20"/>
          <w:szCs w:val="20"/>
        </w:rPr>
      </w:pPr>
    </w:p>
    <w:p w14:paraId="1BA7F127" w14:textId="77777777" w:rsidR="00676D61" w:rsidRPr="00602ABD" w:rsidRDefault="00676D61" w:rsidP="00676D61">
      <w:pPr>
        <w:rPr>
          <w:sz w:val="24"/>
          <w:szCs w:val="24"/>
        </w:rPr>
      </w:pPr>
      <w:r w:rsidRPr="00602ABD">
        <w:rPr>
          <w:sz w:val="24"/>
          <w:szCs w:val="24"/>
        </w:rPr>
        <w:t>Replicated Tables List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14DB374B" w14:textId="1F69DEDA" w:rsidR="00676D61" w:rsidRDefault="00676D61" w:rsidP="00676D61">
      <w:pPr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75B0272E">
          <v:shape id="_x0000_i1040" type="#_x0000_t75" style="width:75.4pt;height:49.15pt" o:ole="">
            <v:imagedata r:id="rId22" o:title=""/>
          </v:shape>
          <o:OLEObject Type="Embed" ProgID="Package" ShapeID="_x0000_i1040" DrawAspect="Icon" ObjectID="_1772952842" r:id="rId23"/>
        </w:object>
      </w:r>
    </w:p>
    <w:p w14:paraId="5670EAE2" w14:textId="77777777" w:rsidR="00676D61" w:rsidRDefault="00676D61" w:rsidP="00676D61">
      <w:pPr>
        <w:rPr>
          <w:sz w:val="24"/>
          <w:szCs w:val="24"/>
        </w:rPr>
      </w:pPr>
    </w:p>
    <w:p w14:paraId="3CD9B76B" w14:textId="77777777" w:rsidR="00676D61" w:rsidRDefault="00676D61" w:rsidP="00676D61">
      <w:pPr>
        <w:rPr>
          <w:sz w:val="24"/>
          <w:szCs w:val="24"/>
        </w:rPr>
      </w:pPr>
    </w:p>
    <w:p w14:paraId="38E4EEB8" w14:textId="77777777" w:rsidR="00676D61" w:rsidRDefault="00676D61" w:rsidP="00676D61">
      <w:pPr>
        <w:rPr>
          <w:sz w:val="24"/>
          <w:szCs w:val="24"/>
        </w:rPr>
      </w:pPr>
    </w:p>
    <w:p w14:paraId="41A6E4B5" w14:textId="77777777" w:rsidR="00676D61" w:rsidRDefault="00676D61" w:rsidP="00676D61">
      <w:pPr>
        <w:rPr>
          <w:sz w:val="20"/>
          <w:szCs w:val="20"/>
        </w:rPr>
      </w:pPr>
      <w:r>
        <w:rPr>
          <w:sz w:val="24"/>
          <w:szCs w:val="24"/>
        </w:rPr>
        <w:t>Monitoring and Alerts: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50112">
        <w:rPr>
          <w:sz w:val="20"/>
          <w:szCs w:val="20"/>
        </w:rPr>
        <w:t>Alerts are</w:t>
      </w:r>
      <w:r>
        <w:rPr>
          <w:sz w:val="20"/>
          <w:szCs w:val="20"/>
        </w:rPr>
        <w:t xml:space="preserve"> setup through SQL Agent jobs, they are sent through SQL </w:t>
      </w:r>
      <w:proofErr w:type="spellStart"/>
      <w:r>
        <w:rPr>
          <w:sz w:val="20"/>
          <w:szCs w:val="20"/>
        </w:rPr>
        <w:t>DBMail</w:t>
      </w:r>
      <w:proofErr w:type="spellEnd"/>
      <w:r>
        <w:rPr>
          <w:sz w:val="20"/>
          <w:szCs w:val="20"/>
        </w:rPr>
        <w:t xml:space="preserve"> to the below participants:</w:t>
      </w:r>
      <w:r>
        <w:rPr>
          <w:sz w:val="20"/>
          <w:szCs w:val="20"/>
        </w:rPr>
        <w:br/>
      </w:r>
      <w:r>
        <w:br/>
      </w:r>
      <w:hyperlink r:id="rId24" w:history="1">
        <w:r w:rsidRPr="00A04574">
          <w:rPr>
            <w:rStyle w:val="Hyperlink"/>
            <w:sz w:val="20"/>
            <w:szCs w:val="20"/>
          </w:rPr>
          <w:t>Datadog.OdessaProd@odessainc.com</w:t>
        </w:r>
      </w:hyperlink>
      <w:r>
        <w:rPr>
          <w:sz w:val="20"/>
          <w:szCs w:val="20"/>
        </w:rPr>
        <w:br/>
      </w:r>
      <w:hyperlink r:id="rId25" w:history="1">
        <w:r w:rsidRPr="00A04574">
          <w:rPr>
            <w:rStyle w:val="Hyperlink"/>
            <w:sz w:val="20"/>
            <w:szCs w:val="20"/>
          </w:rPr>
          <w:t>Naga.Katrapati@odessainc.com</w:t>
        </w:r>
      </w:hyperlink>
      <w:r>
        <w:rPr>
          <w:sz w:val="20"/>
          <w:szCs w:val="20"/>
        </w:rPr>
        <w:br/>
      </w:r>
      <w:hyperlink r:id="rId26" w:history="1">
        <w:r w:rsidRPr="00E7479B">
          <w:rPr>
            <w:rStyle w:val="Hyperlink"/>
            <w:sz w:val="20"/>
            <w:szCs w:val="20"/>
          </w:rPr>
          <w:t>Manobala.thangamani@odessainc.com</w:t>
        </w:r>
      </w:hyperlink>
    </w:p>
    <w:p w14:paraId="3AA0C1C1" w14:textId="43E879BA" w:rsidR="00676D61" w:rsidRPr="001C5158" w:rsidRDefault="00676D61" w:rsidP="00676D61">
      <w:pPr>
        <w:rPr>
          <w:sz w:val="20"/>
          <w:szCs w:val="20"/>
        </w:rPr>
      </w:pPr>
      <w:proofErr w:type="spellStart"/>
      <w:proofErr w:type="gramStart"/>
      <w:r w:rsidRPr="002E36E4">
        <w:rPr>
          <w:sz w:val="24"/>
          <w:szCs w:val="24"/>
        </w:rPr>
        <w:t>ReplicationAgentStatusCheck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Runs every 10 min and alerts if any one of the agents is down</w:t>
      </w:r>
      <w:r w:rsidR="00AD5DBF">
        <w:rPr>
          <w:sz w:val="20"/>
          <w:szCs w:val="20"/>
        </w:rPr>
        <w:t>.</w:t>
      </w:r>
    </w:p>
    <w:p w14:paraId="4435E653" w14:textId="77777777" w:rsidR="00676D61" w:rsidRPr="008616D7" w:rsidRDefault="00676D61" w:rsidP="00676D61">
      <w:pPr>
        <w:rPr>
          <w:sz w:val="20"/>
          <w:szCs w:val="20"/>
        </w:rPr>
      </w:pPr>
      <w:proofErr w:type="spellStart"/>
      <w:r w:rsidRPr="002E36E4">
        <w:rPr>
          <w:sz w:val="24"/>
          <w:szCs w:val="24"/>
        </w:rPr>
        <w:t>ReplicationLatencyCheck</w:t>
      </w:r>
      <w:proofErr w:type="spellEnd"/>
      <w:r>
        <w:rPr>
          <w:sz w:val="24"/>
          <w:szCs w:val="24"/>
        </w:rPr>
        <w:t xml:space="preserve">: </w:t>
      </w:r>
      <w:r>
        <w:rPr>
          <w:sz w:val="20"/>
          <w:szCs w:val="20"/>
        </w:rPr>
        <w:t>Runs every 10 min and alerts if the latency is more than 5 min.</w:t>
      </w:r>
    </w:p>
    <w:p w14:paraId="62D1D67E" w14:textId="77777777" w:rsidR="00676D61" w:rsidRPr="0097411F" w:rsidRDefault="00676D61" w:rsidP="00676D61">
      <w:pPr>
        <w:rPr>
          <w:sz w:val="20"/>
          <w:szCs w:val="20"/>
        </w:rPr>
      </w:pPr>
      <w:proofErr w:type="spellStart"/>
      <w:r w:rsidRPr="002E36E4">
        <w:rPr>
          <w:sz w:val="24"/>
          <w:szCs w:val="24"/>
        </w:rPr>
        <w:t>ReplicationPerformanceCheck</w:t>
      </w:r>
      <w:proofErr w:type="spellEnd"/>
      <w:r>
        <w:rPr>
          <w:sz w:val="24"/>
          <w:szCs w:val="24"/>
        </w:rPr>
        <w:t xml:space="preserve">: </w:t>
      </w:r>
      <w:r>
        <w:rPr>
          <w:sz w:val="20"/>
          <w:szCs w:val="20"/>
        </w:rPr>
        <w:t>Runs every 10mins and alerts if the replication status is critical for 30 min.</w:t>
      </w:r>
    </w:p>
    <w:p w14:paraId="271E7F89" w14:textId="77777777" w:rsidR="00676D61" w:rsidRPr="00082DE3" w:rsidRDefault="00676D61" w:rsidP="00676D61">
      <w:pPr>
        <w:rPr>
          <w:sz w:val="20"/>
          <w:szCs w:val="20"/>
        </w:rPr>
      </w:pPr>
      <w:proofErr w:type="spellStart"/>
      <w:r w:rsidRPr="002E36E4">
        <w:rPr>
          <w:sz w:val="24"/>
          <w:szCs w:val="24"/>
        </w:rPr>
        <w:t>ReplicationTransactionSizeCheck</w:t>
      </w:r>
      <w:proofErr w:type="spellEnd"/>
      <w:r>
        <w:rPr>
          <w:sz w:val="24"/>
          <w:szCs w:val="24"/>
        </w:rPr>
        <w:t xml:space="preserve">: </w:t>
      </w:r>
      <w:r>
        <w:rPr>
          <w:sz w:val="20"/>
          <w:szCs w:val="20"/>
        </w:rPr>
        <w:t>Run every 1 hour and alerts if transaction log size is over 20 GB.</w:t>
      </w:r>
    </w:p>
    <w:p w14:paraId="580F637D" w14:textId="77777777" w:rsidR="00676D61" w:rsidRDefault="00676D61" w:rsidP="00676D61">
      <w:pPr>
        <w:rPr>
          <w:b/>
          <w:bCs/>
          <w:sz w:val="24"/>
          <w:szCs w:val="24"/>
        </w:rPr>
      </w:pPr>
    </w:p>
    <w:p w14:paraId="61689F81" w14:textId="77777777" w:rsidR="00676D61" w:rsidRDefault="00676D61" w:rsidP="00676D61">
      <w:pPr>
        <w:rPr>
          <w:b/>
          <w:bCs/>
          <w:sz w:val="24"/>
          <w:szCs w:val="24"/>
        </w:rPr>
      </w:pPr>
    </w:p>
    <w:p w14:paraId="05BC03B0" w14:textId="77777777" w:rsidR="00676D61" w:rsidRDefault="00676D61" w:rsidP="00676D61">
      <w:pPr>
        <w:rPr>
          <w:b/>
          <w:bCs/>
          <w:sz w:val="24"/>
          <w:szCs w:val="24"/>
        </w:rPr>
      </w:pPr>
    </w:p>
    <w:p w14:paraId="18E63907" w14:textId="77777777" w:rsidR="00676D61" w:rsidRPr="00350112" w:rsidRDefault="00676D61" w:rsidP="00676D61">
      <w:pPr>
        <w:rPr>
          <w:b/>
          <w:bCs/>
          <w:sz w:val="24"/>
          <w:szCs w:val="24"/>
        </w:rPr>
      </w:pPr>
    </w:p>
    <w:p w14:paraId="58480883" w14:textId="77777777" w:rsidR="00676D61" w:rsidRDefault="00676D61" w:rsidP="00905DD3">
      <w:pPr>
        <w:pStyle w:val="BodyText"/>
      </w:pPr>
    </w:p>
    <w:sectPr w:rsidR="00676D61" w:rsidSect="000315A5">
      <w:headerReference w:type="even" r:id="rId27"/>
      <w:headerReference w:type="default" r:id="rId28"/>
      <w:footerReference w:type="even" r:id="rId29"/>
      <w:footerReference w:type="default" r:id="rId30"/>
      <w:type w:val="continuous"/>
      <w:pgSz w:w="12240" w:h="15840"/>
      <w:pgMar w:top="1440" w:right="1152" w:bottom="1296" w:left="1152" w:header="720" w:footer="54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DAA8" w14:textId="77777777" w:rsidR="00676D61" w:rsidRDefault="00676D61" w:rsidP="00274C69">
      <w:r>
        <w:separator/>
      </w:r>
    </w:p>
  </w:endnote>
  <w:endnote w:type="continuationSeparator" w:id="0">
    <w:p w14:paraId="1B8C872E" w14:textId="77777777" w:rsidR="00676D61" w:rsidRDefault="00676D61" w:rsidP="0027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son Neue Book">
    <w:panose1 w:val="020B050404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5DE6" w14:textId="77777777" w:rsidR="00B1227E" w:rsidRPr="002C7138" w:rsidRDefault="00F355CE" w:rsidP="002C7138">
    <w:pPr>
      <w:pStyle w:val="Footer"/>
      <w:tabs>
        <w:tab w:val="clear" w:pos="4680"/>
        <w:tab w:val="clear" w:pos="9360"/>
        <w:tab w:val="right" w:pos="9936"/>
      </w:tabs>
      <w:ind w:left="-810"/>
      <w:rPr>
        <w:rFonts w:ascii="Maison Neue Book" w:hAnsi="Maison Neue Book"/>
        <w:color w:val="808080" w:themeColor="background1" w:themeShade="80"/>
        <w:sz w:val="16"/>
        <w:szCs w:val="16"/>
      </w:rPr>
    </w:pPr>
    <w:r w:rsidRPr="002C7138">
      <w:rPr>
        <w:rFonts w:ascii="Maison Neue Book" w:hAnsi="Maison Neue Book"/>
        <w:noProof/>
        <w:color w:val="808080" w:themeColor="background1" w:themeShade="80"/>
        <w:sz w:val="16"/>
        <w:szCs w:val="16"/>
        <w:lang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96620C4" wp14:editId="0E03EB07">
              <wp:simplePos x="0" y="0"/>
              <wp:positionH relativeFrom="page">
                <wp:posOffset>1048195</wp:posOffset>
              </wp:positionH>
              <wp:positionV relativeFrom="bottomMargin">
                <wp:posOffset>325120</wp:posOffset>
              </wp:positionV>
              <wp:extent cx="6172200" cy="282583"/>
              <wp:effectExtent l="0" t="0" r="0" b="317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83"/>
                        <a:chOff x="0" y="0"/>
                        <a:chExt cx="6172200" cy="282583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50173"/>
                          <a:ext cx="59436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1FBD3" w14:textId="77777777" w:rsidR="00F355CE" w:rsidRPr="002C7138" w:rsidRDefault="00AD5DB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Maison Neue Book" w:hAnsi="Maison Neue Book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Maison Neue Book" w:hAnsi="Maison Neue Book"/>
                                  <w:caps/>
                                  <w:color w:val="00ACC8" w:themeColor="accent1"/>
                                  <w:sz w:val="16"/>
                                  <w:szCs w:val="16"/>
                                </w:rPr>
                                <w:alias w:val="Title"/>
                                <w:tag w:val=""/>
                                <w:id w:val="810759859"/>
                                <w:placeholder>
                                  <w:docPart w:val="44BC34E3E02A4DC888D1E63EE646DA7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205A">
                                  <w:rPr>
                                    <w:rFonts w:ascii="Maison Neue Book" w:hAnsi="Maison Neue Book"/>
                                    <w:caps/>
                                    <w:color w:val="00ACC8" w:themeColor="accent1"/>
                                    <w:sz w:val="16"/>
                                    <w:szCs w:val="16"/>
                                  </w:rPr>
                                  <w:t>Document title.</w:t>
                                </w:r>
                              </w:sdtContent>
                            </w:sdt>
                            <w:r w:rsidR="00F355CE" w:rsidRPr="002C7138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|</w:t>
                            </w:r>
                            <w:r w:rsidR="00C24A93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355CE" w:rsidRPr="002C7138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Maison Neue Book" w:hAnsi="Maison Neue Book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alias w:val="Subtitle"/>
                                <w:tag w:val=""/>
                                <w:id w:val="-1235465592"/>
                                <w:placeholder>
                                  <w:docPart w:val="AEB14449089143348957AB1F7582919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78F4">
                                  <w:rPr>
                                    <w:rFonts w:ascii="Maison Neue Book" w:hAnsi="Maison Neue Book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Document Subtitle.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6620C4" id="Group 164" o:spid="_x0000_s1028" style="position:absolute;left:0;text-align:left;margin-left:82.55pt;margin-top:25.6pt;width:486pt;height:22.25pt;z-index:251667456;mso-position-horizontal-relative:page;mso-position-vertical-relative:bottom-margin-area;mso-height-relative:margin" coordsize="6172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501;width:59436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E81FBD3" w14:textId="77777777" w:rsidR="00F355CE" w:rsidRPr="002C7138" w:rsidRDefault="00AD5DB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Maison Neue Book" w:hAnsi="Maison Neue Book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Maison Neue Book" w:hAnsi="Maison Neue Book"/>
                            <w:caps/>
                            <w:color w:val="00ACC8" w:themeColor="accent1"/>
                            <w:sz w:val="16"/>
                            <w:szCs w:val="16"/>
                          </w:rPr>
                          <w:alias w:val="Title"/>
                          <w:tag w:val=""/>
                          <w:id w:val="810759859"/>
                          <w:placeholder>
                            <w:docPart w:val="44BC34E3E02A4DC888D1E63EE646DA7A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0205A">
                            <w:rPr>
                              <w:rFonts w:ascii="Maison Neue Book" w:hAnsi="Maison Neue Book"/>
                              <w:caps/>
                              <w:color w:val="00ACC8" w:themeColor="accent1"/>
                              <w:sz w:val="16"/>
                              <w:szCs w:val="16"/>
                            </w:rPr>
                            <w:t>Document title.</w:t>
                          </w:r>
                        </w:sdtContent>
                      </w:sdt>
                      <w:r w:rsidR="00F355CE" w:rsidRPr="002C7138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|</w:t>
                      </w:r>
                      <w:r w:rsidR="00C24A93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F355CE" w:rsidRPr="002C7138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</w:t>
                      </w:r>
                      <w:sdt>
                        <w:sdtPr>
                          <w:rPr>
                            <w:rFonts w:ascii="Maison Neue Book" w:hAnsi="Maison Neue Book"/>
                            <w:color w:val="808080" w:themeColor="background1" w:themeShade="80"/>
                            <w:sz w:val="16"/>
                            <w:szCs w:val="16"/>
                          </w:rPr>
                          <w:alias w:val="Subtitle"/>
                          <w:tag w:val=""/>
                          <w:id w:val="-1235465592"/>
                          <w:placeholder>
                            <w:docPart w:val="AEB14449089143348957AB1F75829190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978F4">
                            <w:rPr>
                              <w:rFonts w:ascii="Maison Neue Book" w:hAnsi="Maison Neue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Document Subtitle.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53893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E53B0" w14:textId="77777777" w:rsidR="00C8307B" w:rsidRPr="007A642B" w:rsidRDefault="00905DD3" w:rsidP="00314EAA">
        <w:pPr>
          <w:pStyle w:val="Footer"/>
          <w:tabs>
            <w:tab w:val="clear" w:pos="4680"/>
            <w:tab w:val="clear" w:pos="9360"/>
          </w:tabs>
          <w:ind w:right="36"/>
          <w:jc w:val="right"/>
          <w:rPr>
            <w:sz w:val="20"/>
            <w:szCs w:val="20"/>
          </w:rPr>
        </w:pPr>
        <w:r>
          <w:rPr>
            <w:noProof/>
            <w:spacing w:val="8"/>
            <w:lang w:bidi="ar-SA"/>
          </w:rPr>
          <w:drawing>
            <wp:anchor distT="0" distB="0" distL="114300" distR="114300" simplePos="0" relativeHeight="251669504" behindDoc="0" locked="1" layoutInCell="1" allowOverlap="1" wp14:anchorId="475C2DA1" wp14:editId="364F5B45">
              <wp:simplePos x="0" y="0"/>
              <wp:positionH relativeFrom="margin">
                <wp:posOffset>0</wp:posOffset>
              </wp:positionH>
              <wp:positionV relativeFrom="page">
                <wp:posOffset>9457055</wp:posOffset>
              </wp:positionV>
              <wp:extent cx="1097280" cy="339041"/>
              <wp:effectExtent l="0" t="0" r="7620" b="4445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Odessa_Teal_RGB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7280" cy="3390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14EAA" w:rsidRPr="002C7138">
          <w:rPr>
            <w:rFonts w:ascii="Maison Neue Book" w:hAnsi="Maison Neue Book"/>
            <w:color w:val="808080" w:themeColor="background1" w:themeShade="80"/>
            <w:sz w:val="16"/>
            <w:szCs w:val="16"/>
          </w:rPr>
          <w:t>Confidential. © Odessa Technologies</w:t>
        </w:r>
        <w:r w:rsid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t xml:space="preserve"> </w:t>
        </w:r>
        <w:r w:rsidR="00314EAA" w:rsidRPr="002C7138">
          <w:rPr>
            <w:rFonts w:ascii="Maison Neue Book" w:hAnsi="Maison Neue Book"/>
            <w:caps/>
            <w:color w:val="808080" w:themeColor="background1" w:themeShade="80"/>
            <w:sz w:val="16"/>
            <w:szCs w:val="16"/>
          </w:rPr>
          <w:t>|</w:t>
        </w:r>
        <w:r w:rsidR="00314EAA">
          <w:rPr>
            <w:rFonts w:ascii="Maison Neue Book" w:hAnsi="Maison Neue Book"/>
            <w:caps/>
            <w:color w:val="808080" w:themeColor="background1" w:themeShade="80"/>
            <w:sz w:val="16"/>
            <w:szCs w:val="16"/>
          </w:rPr>
          <w:t xml:space="preserve"> </w:t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begin"/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instrText xml:space="preserve"> PAGE   \* MERGEFORMAT </w:instrText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separate"/>
        </w:r>
        <w:r w:rsidR="008B775F">
          <w:rPr>
            <w:rFonts w:ascii="Maison Neue Book" w:hAnsi="Maison Neue Book"/>
            <w:noProof/>
            <w:color w:val="808080" w:themeColor="background1" w:themeShade="80"/>
            <w:sz w:val="16"/>
            <w:szCs w:val="16"/>
          </w:rPr>
          <w:t>3</w:t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B2AF" w14:textId="77777777" w:rsidR="00676D61" w:rsidRDefault="00676D61" w:rsidP="00274C69">
      <w:r>
        <w:separator/>
      </w:r>
    </w:p>
  </w:footnote>
  <w:footnote w:type="continuationSeparator" w:id="0">
    <w:p w14:paraId="49C7C513" w14:textId="77777777" w:rsidR="00676D61" w:rsidRDefault="00676D61" w:rsidP="00274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A2D4" w14:textId="77777777" w:rsidR="00B1227E" w:rsidRDefault="00B1227E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6AD726" wp14:editId="45CCA525">
              <wp:simplePos x="0" y="0"/>
              <wp:positionH relativeFrom="page">
                <wp:align>left</wp:align>
              </wp:positionH>
              <wp:positionV relativeFrom="paragraph">
                <wp:posOffset>-220717</wp:posOffset>
              </wp:positionV>
              <wp:extent cx="1355834" cy="930165"/>
              <wp:effectExtent l="0" t="0" r="0" b="3810"/>
              <wp:wrapNone/>
              <wp:docPr id="337" name="Group 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5834" cy="930165"/>
                        <a:chOff x="0" y="0"/>
                        <a:chExt cx="1700784" cy="1024128"/>
                      </a:xfrm>
                    </wpg:grpSpPr>
                    <wps:wsp>
                      <wps:cNvPr id="338" name="Rectangle 33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0" name="Rectangle 340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92F3F9" id="Group 337" o:spid="_x0000_s1026" style="position:absolute;margin-left:0;margin-top:-17.4pt;width:106.75pt;height:73.25pt;z-index:251662336;mso-position-horizontal:left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">
              <v:rect id="Rectangle 33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" path="m,l1462822,,910372,376306,,1014481,,xe" fillcolor="#00acc8 [3204]" stroked="f" strokeweight="2pt">
                <v:path arrowok="t" o:connecttype="custom" o:connectlocs="0,0;1463040,0;910508,376493;0,1014984;0,0" o:connectangles="0,0,0,0,0"/>
              </v:shape>
              <v:rect id="Rectangle 340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" stroked="f" strokeweight="2pt">
                <v:fill r:id="rId2" o:title="" recolor="t" rotate="t" type="frame"/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0FDB" w14:textId="77777777" w:rsidR="00FA014C" w:rsidRDefault="00B1227E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E85C33" wp14:editId="2B25EF9D">
              <wp:simplePos x="0" y="0"/>
              <wp:positionH relativeFrom="page">
                <wp:align>right</wp:align>
              </wp:positionH>
              <wp:positionV relativeFrom="paragraph">
                <wp:posOffset>-220717</wp:posOffset>
              </wp:positionV>
              <wp:extent cx="1511344" cy="977462"/>
              <wp:effectExtent l="0" t="0" r="0" b="13335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11344" cy="977462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CFC6A9" id="Group 168" o:spid="_x0000_s1026" style="position:absolute;margin-left:67.8pt;margin-top:-17.4pt;width:119pt;height:76.95pt;z-index:251665408;mso-position-horizontal:right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00acc8 [3204]" stroked="f" strokeweight="2pt"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<v:fill r:id="rId2" o:title="" recolor="t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340"/>
    <w:multiLevelType w:val="hybridMultilevel"/>
    <w:tmpl w:val="BC8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45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1"/>
    <w:rsid w:val="00013DDB"/>
    <w:rsid w:val="000315A5"/>
    <w:rsid w:val="0003165F"/>
    <w:rsid w:val="00056BA6"/>
    <w:rsid w:val="00063578"/>
    <w:rsid w:val="00071F76"/>
    <w:rsid w:val="000978F4"/>
    <w:rsid w:val="000A2610"/>
    <w:rsid w:val="000A5EAC"/>
    <w:rsid w:val="000A7D5A"/>
    <w:rsid w:val="00105E9E"/>
    <w:rsid w:val="001150DF"/>
    <w:rsid w:val="0016122F"/>
    <w:rsid w:val="00182194"/>
    <w:rsid w:val="0019323D"/>
    <w:rsid w:val="00194D22"/>
    <w:rsid w:val="001A1A50"/>
    <w:rsid w:val="001E77EE"/>
    <w:rsid w:val="00254962"/>
    <w:rsid w:val="00274C69"/>
    <w:rsid w:val="002C7138"/>
    <w:rsid w:val="002E72FB"/>
    <w:rsid w:val="002E7DE2"/>
    <w:rsid w:val="002F09A4"/>
    <w:rsid w:val="003016A6"/>
    <w:rsid w:val="00314EAA"/>
    <w:rsid w:val="0032109C"/>
    <w:rsid w:val="003E3F80"/>
    <w:rsid w:val="003E5F99"/>
    <w:rsid w:val="0041317C"/>
    <w:rsid w:val="004456C6"/>
    <w:rsid w:val="004508AD"/>
    <w:rsid w:val="004914EE"/>
    <w:rsid w:val="004D01A1"/>
    <w:rsid w:val="005100BC"/>
    <w:rsid w:val="00562085"/>
    <w:rsid w:val="00581554"/>
    <w:rsid w:val="005E3C15"/>
    <w:rsid w:val="00605AD3"/>
    <w:rsid w:val="00676D61"/>
    <w:rsid w:val="00680A31"/>
    <w:rsid w:val="00695C02"/>
    <w:rsid w:val="00715ED4"/>
    <w:rsid w:val="00743481"/>
    <w:rsid w:val="00763933"/>
    <w:rsid w:val="0078318A"/>
    <w:rsid w:val="007A642B"/>
    <w:rsid w:val="007F003F"/>
    <w:rsid w:val="00844DAB"/>
    <w:rsid w:val="00856B64"/>
    <w:rsid w:val="008B775F"/>
    <w:rsid w:val="008D214B"/>
    <w:rsid w:val="008E693A"/>
    <w:rsid w:val="0090205A"/>
    <w:rsid w:val="00905DD3"/>
    <w:rsid w:val="00971C93"/>
    <w:rsid w:val="009A3610"/>
    <w:rsid w:val="009C036B"/>
    <w:rsid w:val="009C5C26"/>
    <w:rsid w:val="00A15E65"/>
    <w:rsid w:val="00A32B27"/>
    <w:rsid w:val="00A6429F"/>
    <w:rsid w:val="00A926D5"/>
    <w:rsid w:val="00AD2F76"/>
    <w:rsid w:val="00AD42B7"/>
    <w:rsid w:val="00AD5DBF"/>
    <w:rsid w:val="00B1227E"/>
    <w:rsid w:val="00BB073C"/>
    <w:rsid w:val="00BF23C7"/>
    <w:rsid w:val="00C12EF9"/>
    <w:rsid w:val="00C24A93"/>
    <w:rsid w:val="00C8307B"/>
    <w:rsid w:val="00CC4680"/>
    <w:rsid w:val="00D030FE"/>
    <w:rsid w:val="00D40041"/>
    <w:rsid w:val="00D62185"/>
    <w:rsid w:val="00D77ADA"/>
    <w:rsid w:val="00D92683"/>
    <w:rsid w:val="00DA467A"/>
    <w:rsid w:val="00E54905"/>
    <w:rsid w:val="00E7310A"/>
    <w:rsid w:val="00E802D8"/>
    <w:rsid w:val="00EA69FF"/>
    <w:rsid w:val="00EB2435"/>
    <w:rsid w:val="00EE4A78"/>
    <w:rsid w:val="00EE59FF"/>
    <w:rsid w:val="00F106C9"/>
    <w:rsid w:val="00F355CE"/>
    <w:rsid w:val="00FA014C"/>
    <w:rsid w:val="00F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EED0"/>
  <w15:docId w15:val="{4ACC49D2-5B4D-4B8D-BD39-595BC4C5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15A5"/>
    <w:rPr>
      <w:rFonts w:ascii="Calibri" w:eastAsia="Times New Roman" w:hAnsi="Calibri" w:cs="Times New Roman"/>
      <w:color w:val="534F4B" w:themeColor="accent6" w:themeShade="80"/>
      <w:sz w:val="21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194"/>
    <w:pPr>
      <w:keepNext/>
      <w:keepLines/>
      <w:spacing w:before="240" w:after="240"/>
      <w:outlineLvl w:val="0"/>
    </w:pPr>
    <w:rPr>
      <w:rFonts w:ascii="Maison Neue Book" w:eastAsiaTheme="majorEastAsia" w:hAnsi="Maison Neue Book" w:cstheme="majorBidi"/>
      <w:color w:val="263746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94"/>
    <w:pPr>
      <w:keepNext/>
      <w:keepLines/>
      <w:spacing w:before="40" w:after="100" w:afterAutospacing="1"/>
      <w:outlineLvl w:val="1"/>
    </w:pPr>
    <w:rPr>
      <w:rFonts w:ascii="Maison Neue Book" w:eastAsiaTheme="majorEastAsia" w:hAnsi="Maison Neue Book" w:cstheme="majorBidi"/>
      <w:color w:val="00ACC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94"/>
    <w:pPr>
      <w:keepNext/>
      <w:keepLines/>
      <w:spacing w:before="40" w:after="100" w:afterAutospacing="1"/>
      <w:outlineLvl w:val="2"/>
    </w:pPr>
    <w:rPr>
      <w:rFonts w:ascii="Maison Neue Book" w:eastAsiaTheme="majorEastAsia" w:hAnsi="Maison Neue Book" w:cstheme="majorBidi"/>
      <w:color w:val="26374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19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i/>
      <w:iCs/>
      <w:color w:val="00ACC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194"/>
    <w:pPr>
      <w:keepNext/>
      <w:keepLines/>
      <w:spacing w:before="40"/>
      <w:outlineLvl w:val="4"/>
    </w:pPr>
    <w:rPr>
      <w:rFonts w:eastAsiaTheme="majorEastAsia" w:cstheme="majorBidi"/>
      <w:color w:val="26374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4C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0055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69"/>
    <w:pPr>
      <w:keepNext/>
      <w:keepLines/>
      <w:spacing w:before="40"/>
      <w:outlineLvl w:val="6"/>
    </w:pPr>
    <w:rPr>
      <w:rFonts w:eastAsiaTheme="majorEastAsia" w:cstheme="majorBidi"/>
      <w:i/>
      <w:iCs/>
      <w:color w:val="0055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5A5"/>
    <w:rPr>
      <w:rFonts w:asciiTheme="minorHAnsi" w:hAnsiTheme="minorHAnsi"/>
      <w:szCs w:val="20"/>
    </w:rPr>
  </w:style>
  <w:style w:type="paragraph" w:styleId="ListParagraph">
    <w:name w:val="List Paragraph"/>
    <w:basedOn w:val="Normal"/>
    <w:uiPriority w:val="1"/>
    <w:qFormat/>
    <w:rsid w:val="00274C69"/>
    <w:rPr>
      <w:rFonts w:asciiTheme="minorHAnsi" w:hAnsiTheme="minorHAns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4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C6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7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C69"/>
    <w:rPr>
      <w:rFonts w:ascii="Times New Roman" w:eastAsia="Times New Roman" w:hAnsi="Times New Roman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74C69"/>
    <w:rPr>
      <w:i/>
      <w:iCs/>
      <w:color w:val="00ACC8"/>
    </w:rPr>
  </w:style>
  <w:style w:type="paragraph" w:styleId="NoSpacing">
    <w:name w:val="No Spacing"/>
    <w:uiPriority w:val="1"/>
    <w:qFormat/>
    <w:rsid w:val="00274C69"/>
    <w:rPr>
      <w:rFonts w:eastAsia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82194"/>
    <w:rPr>
      <w:rFonts w:ascii="Maison Neue Book" w:eastAsiaTheme="majorEastAsia" w:hAnsi="Maison Neue Book" w:cstheme="majorBidi"/>
      <w:color w:val="263746"/>
      <w:sz w:val="4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82194"/>
    <w:rPr>
      <w:rFonts w:ascii="Maison Neue Book" w:eastAsiaTheme="majorEastAsia" w:hAnsi="Maison Neue Book" w:cstheme="majorBidi"/>
      <w:color w:val="00ACC8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82194"/>
    <w:rPr>
      <w:rFonts w:ascii="Maison Neue Book" w:eastAsiaTheme="majorEastAsia" w:hAnsi="Maison Neue Book" w:cstheme="majorBidi"/>
      <w:color w:val="263746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82194"/>
    <w:rPr>
      <w:rFonts w:eastAsiaTheme="majorEastAsia" w:cstheme="majorBidi"/>
      <w:i/>
      <w:iCs/>
      <w:color w:val="00ACC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74C69"/>
    <w:pPr>
      <w:contextualSpacing/>
    </w:pPr>
    <w:rPr>
      <w:rFonts w:ascii="Maison Neue Book" w:eastAsiaTheme="majorEastAsia" w:hAnsi="Maison Neue Book" w:cstheme="majorBidi"/>
      <w:color w:val="26374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69"/>
    <w:rPr>
      <w:rFonts w:ascii="Maison Neue Book" w:eastAsiaTheme="majorEastAsia" w:hAnsi="Maison Neue Book" w:cstheme="majorBidi"/>
      <w:color w:val="263746"/>
      <w:spacing w:val="-10"/>
      <w:kern w:val="28"/>
      <w:sz w:val="56"/>
      <w:szCs w:val="5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82194"/>
    <w:rPr>
      <w:rFonts w:ascii="Calibri" w:eastAsiaTheme="majorEastAsia" w:hAnsi="Calibri" w:cstheme="majorBidi"/>
      <w:color w:val="26374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274C69"/>
    <w:rPr>
      <w:rFonts w:eastAsiaTheme="majorEastAsia" w:cstheme="majorBidi"/>
      <w:color w:val="00556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69"/>
    <w:rPr>
      <w:rFonts w:ascii="Calibri" w:eastAsiaTheme="majorEastAsia" w:hAnsi="Calibri" w:cstheme="majorBidi"/>
      <w:i/>
      <w:iCs/>
      <w:color w:val="005563" w:themeColor="accent1" w:themeShade="7F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28282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4C69"/>
    <w:rPr>
      <w:rFonts w:eastAsiaTheme="minorEastAsia"/>
      <w:color w:val="828282" w:themeColor="text1" w:themeTint="A5"/>
      <w:spacing w:val="15"/>
      <w:lang w:bidi="en-US"/>
    </w:rPr>
  </w:style>
  <w:style w:type="character" w:styleId="SubtleEmphasis">
    <w:name w:val="Subtle Emphasis"/>
    <w:basedOn w:val="DefaultParagraphFont"/>
    <w:uiPriority w:val="19"/>
    <w:qFormat/>
    <w:rsid w:val="00274C69"/>
    <w:rPr>
      <w:rFonts w:ascii="Calibri" w:hAnsi="Calibri"/>
      <w:i/>
      <w:iCs/>
      <w:color w:val="6F6F6F" w:themeColor="text1" w:themeTint="BF"/>
    </w:rPr>
  </w:style>
  <w:style w:type="character" w:styleId="Emphasis">
    <w:name w:val="Emphasis"/>
    <w:basedOn w:val="DefaultParagraphFont"/>
    <w:uiPriority w:val="20"/>
    <w:qFormat/>
    <w:rsid w:val="00274C69"/>
    <w:rPr>
      <w:i/>
      <w:iCs/>
    </w:rPr>
  </w:style>
  <w:style w:type="character" w:styleId="Strong">
    <w:name w:val="Strong"/>
    <w:basedOn w:val="DefaultParagraphFont"/>
    <w:uiPriority w:val="22"/>
    <w:qFormat/>
    <w:rsid w:val="00274C69"/>
    <w:rPr>
      <w:rFonts w:ascii="Calibri" w:hAnsi="Calibr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69"/>
    <w:pPr>
      <w:pBdr>
        <w:top w:val="single" w:sz="4" w:space="10" w:color="00ACC8" w:themeColor="accent1"/>
        <w:bottom w:val="single" w:sz="4" w:space="10" w:color="00ACC8" w:themeColor="accent1"/>
      </w:pBdr>
      <w:spacing w:before="360" w:after="360"/>
      <w:ind w:left="864" w:right="864"/>
      <w:jc w:val="center"/>
    </w:pPr>
    <w:rPr>
      <w:i/>
      <w:iCs/>
      <w:color w:val="00ACC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69"/>
    <w:rPr>
      <w:rFonts w:ascii="Calibri" w:eastAsia="Times New Roman" w:hAnsi="Calibri" w:cs="Times New Roman"/>
      <w:i/>
      <w:iCs/>
      <w:color w:val="00ACC8"/>
      <w:lang w:bidi="en-US"/>
    </w:rPr>
  </w:style>
  <w:style w:type="character" w:styleId="IntenseReference">
    <w:name w:val="Intense Reference"/>
    <w:basedOn w:val="DefaultParagraphFont"/>
    <w:uiPriority w:val="32"/>
    <w:qFormat/>
    <w:rsid w:val="00274C69"/>
    <w:rPr>
      <w:b/>
      <w:bCs/>
      <w:smallCaps/>
      <w:color w:val="FF495C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E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65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DecimalAligned">
    <w:name w:val="Decimal Aligned"/>
    <w:basedOn w:val="Normal"/>
    <w:uiPriority w:val="40"/>
    <w:qFormat/>
    <w:rsid w:val="0041317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/>
      <w:color w:val="auto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41317C"/>
    <w:pPr>
      <w:widowControl/>
      <w:autoSpaceDE/>
      <w:autoSpaceDN/>
    </w:pPr>
    <w:rPr>
      <w:rFonts w:asciiTheme="minorHAnsi" w:eastAsiaTheme="minorEastAsia" w:hAnsiTheme="minorHAnsi"/>
      <w:color w:val="auto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17C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41317C"/>
    <w:pPr>
      <w:widowControl/>
      <w:autoSpaceDE/>
      <w:autoSpaceDN/>
    </w:pPr>
    <w:rPr>
      <w:rFonts w:eastAsiaTheme="minorEastAsia"/>
      <w:color w:val="008095" w:themeColor="accent1" w:themeShade="BF"/>
    </w:rPr>
    <w:tblPr>
      <w:tblStyleRowBandSize w:val="1"/>
      <w:tblStyleColBandSize w:val="1"/>
      <w:tblBorders>
        <w:top w:val="single" w:sz="8" w:space="0" w:color="00ACC8" w:themeColor="accent1"/>
        <w:bottom w:val="single" w:sz="8" w:space="0" w:color="00AC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8" w:themeColor="accent1"/>
          <w:left w:val="nil"/>
          <w:bottom w:val="single" w:sz="8" w:space="0" w:color="00AC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8" w:themeColor="accent1"/>
          <w:left w:val="nil"/>
          <w:bottom w:val="single" w:sz="8" w:space="0" w:color="00AC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4FF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41317C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4F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4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4F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DefaultParagraphFont"/>
    <w:rsid w:val="00314EAA"/>
  </w:style>
  <w:style w:type="paragraph" w:styleId="TOC2">
    <w:name w:val="toc 2"/>
    <w:basedOn w:val="Normal"/>
    <w:next w:val="Normal"/>
    <w:autoRedefine/>
    <w:uiPriority w:val="39"/>
    <w:unhideWhenUsed/>
    <w:rsid w:val="00C12EF9"/>
    <w:pPr>
      <w:spacing w:after="100"/>
      <w:ind w:left="220"/>
    </w:pPr>
    <w:rPr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C12EF9"/>
    <w:pPr>
      <w:spacing w:after="10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12EF9"/>
    <w:pPr>
      <w:spacing w:after="100"/>
      <w:ind w:left="44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A69FF"/>
    <w:rPr>
      <w:color w:val="00ACC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122F"/>
    <w:pPr>
      <w:widowControl/>
      <w:autoSpaceDE/>
      <w:autoSpaceDN/>
      <w:spacing w:before="200" w:after="200" w:line="259" w:lineRule="auto"/>
      <w:outlineLvl w:val="9"/>
    </w:pPr>
    <w:rPr>
      <w:color w:val="00ACC8" w:themeColor="accent1"/>
      <w:sz w:val="26"/>
      <w:lang w:bidi="ar-SA"/>
    </w:rPr>
  </w:style>
  <w:style w:type="table" w:styleId="TableGrid">
    <w:name w:val="Table Grid"/>
    <w:basedOn w:val="TableNormal"/>
    <w:uiPriority w:val="39"/>
    <w:rsid w:val="0003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C12EF9"/>
    <w:pPr>
      <w:spacing w:after="10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2EF9"/>
    <w:pPr>
      <w:spacing w:after="100"/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2EF9"/>
    <w:pPr>
      <w:spacing w:after="100"/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2EF9"/>
    <w:pPr>
      <w:spacing w:after="10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2EF9"/>
    <w:pPr>
      <w:spacing w:after="10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2EF9"/>
    <w:pPr>
      <w:spacing w:after="100"/>
      <w:ind w:left="1760"/>
    </w:pPr>
    <w:rPr>
      <w:sz w:val="20"/>
    </w:rPr>
  </w:style>
  <w:style w:type="table" w:styleId="ListTable3-Accent1">
    <w:name w:val="List Table 3 Accent 1"/>
    <w:basedOn w:val="TableNormal"/>
    <w:uiPriority w:val="48"/>
    <w:rsid w:val="0003165F"/>
    <w:tblPr>
      <w:tblStyleRowBandSize w:val="1"/>
      <w:tblStyleColBandSize w:val="1"/>
      <w:tblBorders>
        <w:top w:val="single" w:sz="4" w:space="0" w:color="00ACC8" w:themeColor="accent1"/>
        <w:left w:val="single" w:sz="4" w:space="0" w:color="00ACC8" w:themeColor="accent1"/>
        <w:bottom w:val="single" w:sz="4" w:space="0" w:color="00ACC8" w:themeColor="accent1"/>
        <w:right w:val="single" w:sz="4" w:space="0" w:color="00AC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CC8" w:themeFill="accent1"/>
      </w:tcPr>
    </w:tblStylePr>
    <w:tblStylePr w:type="lastRow">
      <w:rPr>
        <w:b/>
        <w:bCs/>
      </w:rPr>
      <w:tblPr/>
      <w:tcPr>
        <w:tcBorders>
          <w:top w:val="double" w:sz="4" w:space="0" w:color="00AC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CC8" w:themeColor="accent1"/>
          <w:right w:val="single" w:sz="4" w:space="0" w:color="00ACC8" w:themeColor="accent1"/>
        </w:tcBorders>
      </w:tcPr>
    </w:tblStylePr>
    <w:tblStylePr w:type="band1Horz">
      <w:tblPr/>
      <w:tcPr>
        <w:tcBorders>
          <w:top w:val="single" w:sz="4" w:space="0" w:color="00ACC8" w:themeColor="accent1"/>
          <w:bottom w:val="single" w:sz="4" w:space="0" w:color="00AC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CC8" w:themeColor="accent1"/>
          <w:left w:val="nil"/>
        </w:tcBorders>
      </w:tcPr>
    </w:tblStylePr>
    <w:tblStylePr w:type="swCell">
      <w:tblPr/>
      <w:tcPr>
        <w:tcBorders>
          <w:top w:val="double" w:sz="4" w:space="0" w:color="00ACC8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4914EE"/>
    <w:tblPr>
      <w:tblStyleRowBandSize w:val="1"/>
      <w:tblStyleColBandSize w:val="1"/>
      <w:tblBorders>
        <w:top w:val="single" w:sz="4" w:space="0" w:color="7299B2" w:themeColor="accent5" w:themeTint="99"/>
        <w:left w:val="single" w:sz="4" w:space="0" w:color="7299B2" w:themeColor="accent5" w:themeTint="99"/>
        <w:bottom w:val="single" w:sz="4" w:space="0" w:color="7299B2" w:themeColor="accent5" w:themeTint="99"/>
        <w:right w:val="single" w:sz="4" w:space="0" w:color="7299B2" w:themeColor="accent5" w:themeTint="99"/>
        <w:insideH w:val="single" w:sz="4" w:space="0" w:color="7299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4F60" w:themeColor="accent5"/>
          <w:left w:val="single" w:sz="4" w:space="0" w:color="344F60" w:themeColor="accent5"/>
          <w:bottom w:val="single" w:sz="4" w:space="0" w:color="344F60" w:themeColor="accent5"/>
          <w:right w:val="single" w:sz="4" w:space="0" w:color="344F60" w:themeColor="accent5"/>
          <w:insideH w:val="nil"/>
        </w:tcBorders>
        <w:shd w:val="clear" w:color="auto" w:fill="344F60" w:themeFill="accent5"/>
      </w:tcPr>
    </w:tblStylePr>
    <w:tblStylePr w:type="lastRow">
      <w:rPr>
        <w:b/>
        <w:bCs/>
      </w:rPr>
      <w:tblPr/>
      <w:tcPr>
        <w:tcBorders>
          <w:top w:val="double" w:sz="4" w:space="0" w:color="7299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DE5" w:themeFill="accent5" w:themeFillTint="33"/>
      </w:tcPr>
    </w:tblStylePr>
    <w:tblStylePr w:type="band1Horz">
      <w:tblPr/>
      <w:tcPr>
        <w:shd w:val="clear" w:color="auto" w:fill="CFDDE5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yperlink" Target="mailto:Manobala.thangamani@odessainc.com" TargetMode="Externa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hyperlink" Target="mailto:Naga.Katrapati@odessainc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Datadog.OdessaProd@odessainc.com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dessatechnologies.sharepoint.com/sites/OdessaMStemplates/Templates/Odessa_2020_Templat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BC34E3E02A4DC888D1E63EE646D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966F-0088-4E80-A6F3-43A597F7F815}"/>
      </w:docPartPr>
      <w:docPartBody>
        <w:p w:rsidR="00000000" w:rsidRDefault="00D14F89">
          <w:pPr>
            <w:pStyle w:val="44BC34E3E02A4DC888D1E63EE646DA7A"/>
          </w:pPr>
          <w:r>
            <w:rPr>
              <w:caps/>
              <w:color w:val="156082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AEB14449089143348957AB1F75829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D6F67-A7DC-475B-84D6-6A94B7C43C3C}"/>
      </w:docPartPr>
      <w:docPartBody>
        <w:p w:rsidR="00000000" w:rsidRDefault="00D14F89">
          <w:pPr>
            <w:pStyle w:val="AEB14449089143348957AB1F75829190"/>
          </w:pPr>
          <w:r>
            <w:rPr>
              <w:color w:val="808080" w:themeColor="background1" w:themeShade="80"/>
              <w:sz w:val="20"/>
              <w:szCs w:val="20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son Neue Book">
    <w:panose1 w:val="020B050404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2DEA6BA6FC47B3A2B1F296A1491F6C">
    <w:name w:val="512DEA6BA6FC47B3A2B1F296A1491F6C"/>
  </w:style>
  <w:style w:type="paragraph" w:customStyle="1" w:styleId="5AC4783C372D4AA096BD998046AE4949">
    <w:name w:val="5AC4783C372D4AA096BD998046AE4949"/>
  </w:style>
  <w:style w:type="paragraph" w:customStyle="1" w:styleId="44BC34E3E02A4DC888D1E63EE646DA7A">
    <w:name w:val="44BC34E3E02A4DC888D1E63EE646DA7A"/>
  </w:style>
  <w:style w:type="paragraph" w:customStyle="1" w:styleId="AEB14449089143348957AB1F75829190">
    <w:name w:val="AEB14449089143348957AB1F75829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dessa_Brand_Standard">
      <a:dk1>
        <a:srgbClr val="3F3F3F"/>
      </a:dk1>
      <a:lt1>
        <a:sysClr val="window" lastClr="FFFFFF"/>
      </a:lt1>
      <a:dk2>
        <a:srgbClr val="263746"/>
      </a:dk2>
      <a:lt2>
        <a:srgbClr val="D8D1CA"/>
      </a:lt2>
      <a:accent1>
        <a:srgbClr val="00ACC8"/>
      </a:accent1>
      <a:accent2>
        <a:srgbClr val="007F7F"/>
      </a:accent2>
      <a:accent3>
        <a:srgbClr val="FF495C"/>
      </a:accent3>
      <a:accent4>
        <a:srgbClr val="D83554"/>
      </a:accent4>
      <a:accent5>
        <a:srgbClr val="344F60"/>
      </a:accent5>
      <a:accent6>
        <a:srgbClr val="A49F9A"/>
      </a:accent6>
      <a:hlink>
        <a:srgbClr val="00ACC8"/>
      </a:hlink>
      <a:folHlink>
        <a:srgbClr val="00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8B1E5D0EBC7439C3B4706A3311774" ma:contentTypeVersion="16" ma:contentTypeDescription="Create a new document." ma:contentTypeScope="" ma:versionID="0e8ccae648205ffd5787c44691dc9b86">
  <xsd:schema xmlns:xsd="http://www.w3.org/2001/XMLSchema" xmlns:xs="http://www.w3.org/2001/XMLSchema" xmlns:p="http://schemas.microsoft.com/office/2006/metadata/properties" xmlns:ns2="fabefed3-b2cc-4333-8d46-7d41aff92e64" xmlns:ns3="55f25ca3-2734-4080-ba31-e367c8f91513" targetNamespace="http://schemas.microsoft.com/office/2006/metadata/properties" ma:root="true" ma:fieldsID="90010ed2813eaf95f8f0019cb8bbb984" ns2:_="" ns3:_="">
    <xsd:import namespace="fabefed3-b2cc-4333-8d46-7d41aff92e64"/>
    <xsd:import namespace="55f25ca3-2734-4080-ba31-e367c8f91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efed3-b2cc-4333-8d46-7d41aff9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fb168c7-a83d-43da-8b28-fecc2072f2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5ca3-2734-4080-ba31-e367c8f91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58e14b0-8ab0-4f25-8e06-56f490067d17}" ma:internalName="TaxCatchAll" ma:showField="CatchAllData" ma:web="55f25ca3-2734-4080-ba31-e367c8f91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efed3-b2cc-4333-8d46-7d41aff92e64">
      <Terms xmlns="http://schemas.microsoft.com/office/infopath/2007/PartnerControls"/>
    </lcf76f155ced4ddcb4097134ff3c332f>
    <TaxCatchAll xmlns="55f25ca3-2734-4080-ba31-e367c8f9151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371A3-AC1A-40D2-AAA6-D57B46FC75CD}"/>
</file>

<file path=customXml/itemProps2.xml><?xml version="1.0" encoding="utf-8"?>
<ds:datastoreItem xmlns:ds="http://schemas.openxmlformats.org/officeDocument/2006/customXml" ds:itemID="{4E7A69E9-798F-4D68-941E-9B5EF6F1B4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3AE47D-75F5-4648-8BD3-82383D9D0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4CF63A-255F-43CD-8D7A-4A4836EC8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Odessa_2020_Template_1.dotx</Template>
  <TotalTime>16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title.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title.</dc:title>
  <dc:subject>Document Subtitle.</dc:subject>
  <dc:creator>Naga Siva Teja Lakshmikanth Katrapati</dc:creator>
  <cp:lastModifiedBy>Naga Katrapati</cp:lastModifiedBy>
  <cp:revision>1</cp:revision>
  <dcterms:created xsi:type="dcterms:W3CDTF">2024-03-26T04:17:00Z</dcterms:created>
  <dcterms:modified xsi:type="dcterms:W3CDTF">2024-03-26T04:36:00Z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2017-12-01T00:00:00Z</vt:filetime>
  </property>
  <property fmtid="{D5CDD505-2E9C-101B-9397-08002B2CF9AE}" pid="5" name="ContentTypeId">
    <vt:lpwstr>0x0101002128B1E5D0EBC7439C3B4706A3311774</vt:lpwstr>
  </property>
</Properties>
</file>